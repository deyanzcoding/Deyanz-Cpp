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7CB" w:rsidRPr="005517CB" w:rsidRDefault="005517CB">
      <w:pPr>
        <w:rPr>
          <w:rFonts w:ascii="Algerian" w:hAnsi="Algerian"/>
          <w:sz w:val="56"/>
          <w:szCs w:val="56"/>
        </w:rPr>
      </w:pPr>
      <w:r w:rsidRPr="005517CB">
        <w:rPr>
          <w:rFonts w:ascii="Algerian" w:hAnsi="Algerian"/>
          <w:sz w:val="56"/>
          <w:szCs w:val="56"/>
        </w:rPr>
        <w:t xml:space="preserve">                       </w:t>
      </w:r>
      <w:r>
        <w:rPr>
          <w:rFonts w:ascii="Algerian" w:hAnsi="Algerian"/>
          <w:sz w:val="56"/>
          <w:szCs w:val="56"/>
        </w:rPr>
        <w:t xml:space="preserve">       </w:t>
      </w:r>
      <w:r w:rsidRPr="005517CB">
        <w:rPr>
          <w:rFonts w:ascii="Algerian" w:hAnsi="Algerian"/>
          <w:sz w:val="56"/>
          <w:szCs w:val="56"/>
        </w:rPr>
        <w:t xml:space="preserve"> IN </w:t>
      </w:r>
    </w:p>
    <w:p w:rsidR="005517CB" w:rsidRPr="005517CB" w:rsidRDefault="005517CB">
      <w:pPr>
        <w:rPr>
          <w:rFonts w:ascii="Algerian" w:hAnsi="Algerian"/>
          <w:sz w:val="56"/>
          <w:szCs w:val="56"/>
        </w:rPr>
      </w:pPr>
      <w:r w:rsidRPr="005517CB">
        <w:rPr>
          <w:rFonts w:ascii="Algerian" w:hAnsi="Algerian"/>
          <w:sz w:val="56"/>
          <w:szCs w:val="56"/>
        </w:rPr>
        <w:t xml:space="preserve">             </w:t>
      </w:r>
      <w:r>
        <w:rPr>
          <w:rFonts w:ascii="Algerian" w:hAnsi="Algerian"/>
          <w:sz w:val="56"/>
          <w:szCs w:val="56"/>
        </w:rPr>
        <w:t xml:space="preserve">         </w:t>
      </w:r>
      <w:r w:rsidRPr="005517CB">
        <w:rPr>
          <w:rFonts w:ascii="Algerian" w:hAnsi="Algerian"/>
          <w:sz w:val="56"/>
          <w:szCs w:val="56"/>
        </w:rPr>
        <w:t>THE NAME OF</w:t>
      </w:r>
    </w:p>
    <w:p w:rsidR="00034C51" w:rsidRDefault="005517CB" w:rsidP="005517CB">
      <w:pPr>
        <w:rPr>
          <w:rFonts w:ascii="Algerian" w:hAnsi="Algerian"/>
          <w:sz w:val="56"/>
          <w:szCs w:val="56"/>
        </w:rPr>
      </w:pPr>
      <w:r w:rsidRPr="005517CB">
        <w:rPr>
          <w:rFonts w:ascii="Algerian" w:hAnsi="Algerian"/>
          <w:sz w:val="56"/>
          <w:szCs w:val="56"/>
        </w:rPr>
        <w:t xml:space="preserve">                     </w:t>
      </w:r>
      <w:r>
        <w:rPr>
          <w:rFonts w:ascii="Algerian" w:hAnsi="Algerian"/>
          <w:sz w:val="56"/>
          <w:szCs w:val="56"/>
        </w:rPr>
        <w:t xml:space="preserve">      </w:t>
      </w:r>
      <w:r w:rsidRPr="005517CB">
        <w:rPr>
          <w:rFonts w:ascii="Algerian" w:hAnsi="Algerian"/>
          <w:sz w:val="56"/>
          <w:szCs w:val="56"/>
        </w:rPr>
        <w:t>ALLAH</w:t>
      </w:r>
    </w:p>
    <w:p w:rsidR="005517CB" w:rsidRDefault="005517CB" w:rsidP="005517CB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</w:t>
      </w:r>
      <w:r w:rsidR="006734E9">
        <w:rPr>
          <w:rFonts w:ascii="Algerian" w:hAnsi="Algerian"/>
          <w:sz w:val="36"/>
          <w:szCs w:val="36"/>
        </w:rPr>
        <w:t xml:space="preserve"> </w:t>
      </w:r>
      <w:r>
        <w:rPr>
          <w:rFonts w:ascii="Algerian" w:hAnsi="Algerian"/>
          <w:sz w:val="36"/>
          <w:szCs w:val="36"/>
        </w:rPr>
        <w:t xml:space="preserve">   Who is most graceful and most merciful</w:t>
      </w:r>
    </w:p>
    <w:p w:rsidR="006734E9" w:rsidRDefault="006734E9" w:rsidP="006734E9">
      <w:pPr>
        <w:pStyle w:val="Heading1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Dedication:-</w:t>
      </w:r>
    </w:p>
    <w:p w:rsidR="006734E9" w:rsidRPr="00DA6DEA" w:rsidRDefault="006734E9" w:rsidP="006734E9">
      <w:r w:rsidRPr="00DA6DEA">
        <w:t>Dedicated to My Best Teacher of Computer Science “</w:t>
      </w:r>
      <w:r w:rsidR="00466B87" w:rsidRPr="00DA6DEA">
        <w:rPr>
          <w:b/>
        </w:rPr>
        <w:t>Sir Aslam”</w:t>
      </w:r>
      <w:r w:rsidR="00466B87" w:rsidRPr="00DA6DEA">
        <w:t xml:space="preserve">. He is not only my teacher but he is my inspiration. And I also dedicated to My </w:t>
      </w:r>
      <w:r w:rsidR="00E60B25" w:rsidRPr="00DA6DEA">
        <w:t>Best</w:t>
      </w:r>
      <w:r w:rsidR="00466B87" w:rsidRPr="00DA6DEA">
        <w:t xml:space="preserve"> Friends:</w:t>
      </w:r>
    </w:p>
    <w:p w:rsidR="00466B87" w:rsidRPr="00DA6DEA" w:rsidRDefault="00304725" w:rsidP="006734E9">
      <w:r>
        <w:t>-&gt;S.M Yousuf</w:t>
      </w:r>
    </w:p>
    <w:p w:rsidR="00466B87" w:rsidRPr="00DA6DEA" w:rsidRDefault="00466B87" w:rsidP="00466B87">
      <w:r w:rsidRPr="00DA6DEA">
        <w:t>-&gt;Rabi Ullah</w:t>
      </w:r>
    </w:p>
    <w:p w:rsidR="00466B87" w:rsidRPr="00DA6DEA" w:rsidRDefault="00466B87" w:rsidP="00466B87">
      <w:r w:rsidRPr="00DA6DEA">
        <w:t>-&gt;Hassnain Awais</w:t>
      </w:r>
    </w:p>
    <w:p w:rsidR="00466B87" w:rsidRPr="00DA6DEA" w:rsidRDefault="00466B87" w:rsidP="00466B87">
      <w:r w:rsidRPr="00DA6DEA">
        <w:t>-&gt;Izaz Ullah</w:t>
      </w:r>
    </w:p>
    <w:p w:rsidR="00466B87" w:rsidRPr="00DA6DEA" w:rsidRDefault="00466B87" w:rsidP="00466B87">
      <w:r w:rsidRPr="00DA6DEA">
        <w:t>-&gt;Shayan Waqar</w:t>
      </w:r>
    </w:p>
    <w:p w:rsidR="00466B87" w:rsidRPr="00DA6DEA" w:rsidRDefault="00466B87" w:rsidP="00466B87">
      <w:r w:rsidRPr="00DA6DEA">
        <w:t>-&gt;Alyar Nizar</w:t>
      </w:r>
    </w:p>
    <w:p w:rsidR="00C3670F" w:rsidRPr="00DA6DEA" w:rsidRDefault="00466B87" w:rsidP="006734E9">
      <w:r w:rsidRPr="00DA6DEA">
        <w:t>-&gt;Jawad Hussain</w:t>
      </w:r>
    </w:p>
    <w:p w:rsidR="00C3670F" w:rsidRPr="00DA6DEA" w:rsidRDefault="00C3670F" w:rsidP="006734E9">
      <w:r w:rsidRPr="00DA6DEA">
        <w:t xml:space="preserve">     (and </w:t>
      </w:r>
      <w:r w:rsidR="00813C57" w:rsidRPr="00DA6DEA">
        <w:t>some</w:t>
      </w:r>
      <w:r w:rsidRPr="00DA6DEA">
        <w:t xml:space="preserve"> others … )</w:t>
      </w:r>
    </w:p>
    <w:p w:rsidR="00466B87" w:rsidRPr="00DA6DEA" w:rsidRDefault="00466B87" w:rsidP="006734E9">
      <w:r w:rsidRPr="00DA6DEA">
        <w:t xml:space="preserve">This is my first work in the way of Computer Science. I feel very Happy. And make pray to my Allah to Give me a lot of knowledge and Success in my </w:t>
      </w:r>
      <w:r w:rsidR="007C2C52" w:rsidRPr="00DA6DEA">
        <w:t>Life And</w:t>
      </w:r>
      <w:r w:rsidRPr="00DA6DEA">
        <w:t xml:space="preserve"> </w:t>
      </w:r>
      <w:r w:rsidR="00C3670F" w:rsidRPr="00DA6DEA">
        <w:t>also to my friends.</w:t>
      </w:r>
    </w:p>
    <w:p w:rsidR="00C3670F" w:rsidRPr="00DA6DEA" w:rsidRDefault="00C3670F" w:rsidP="006734E9">
      <w:r w:rsidRPr="00DA6DEA">
        <w:t xml:space="preserve">This is my first work so may be some </w:t>
      </w:r>
      <w:r w:rsidR="007C2C52" w:rsidRPr="00DA6DEA">
        <w:t>problems</w:t>
      </w:r>
      <w:r w:rsidRPr="00DA6DEA">
        <w:t xml:space="preserve">, I well update it </w:t>
      </w:r>
      <w:r w:rsidR="007C2C52" w:rsidRPr="00DA6DEA">
        <w:t>but if</w:t>
      </w:r>
      <w:r w:rsidRPr="00DA6DEA">
        <w:t xml:space="preserve"> there were any problem in my work so you can call me any time.</w:t>
      </w:r>
      <w:bookmarkStart w:id="0" w:name="_GoBack"/>
      <w:bookmarkEnd w:id="0"/>
    </w:p>
    <w:p w:rsidR="006B0851" w:rsidRPr="00DA6DEA" w:rsidRDefault="0084599F" w:rsidP="006734E9">
      <w:r w:rsidRPr="00DA6DEA">
        <w:t xml:space="preserve">                                                               </w:t>
      </w:r>
      <w:r w:rsidR="007C2C52" w:rsidRPr="00DA6DEA">
        <w:t>WhatsApp</w:t>
      </w:r>
      <w:r w:rsidRPr="00DA6DEA">
        <w:t xml:space="preserve"> </w:t>
      </w:r>
      <w:r w:rsidR="007C2C52" w:rsidRPr="00DA6DEA">
        <w:t>No:</w:t>
      </w:r>
      <w:r w:rsidRPr="00DA6DEA">
        <w:t xml:space="preserve"> 03489097502</w:t>
      </w:r>
    </w:p>
    <w:p w:rsidR="00DA6DEA" w:rsidRDefault="00562A12" w:rsidP="006734E9">
      <w:r w:rsidRPr="00DA6D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BC270" wp14:editId="440F1B07">
                <wp:simplePos x="0" y="0"/>
                <wp:positionH relativeFrom="column">
                  <wp:posOffset>962025</wp:posOffset>
                </wp:positionH>
                <wp:positionV relativeFrom="paragraph">
                  <wp:posOffset>479425</wp:posOffset>
                </wp:positionV>
                <wp:extent cx="2228850" cy="742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10" w:rsidRDefault="00F37B10" w:rsidP="00F37B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Respect To Your Teachers And</w:t>
                            </w:r>
                          </w:p>
                          <w:p w:rsidR="00F37B10" w:rsidRPr="00C3670F" w:rsidRDefault="00F37B10" w:rsidP="00C367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Don’t Forget Your </w:t>
                            </w:r>
                            <w:r w:rsidR="007C2C52">
                              <w:rPr>
                                <w:b/>
                              </w:rPr>
                              <w:t>Future</w:t>
                            </w:r>
                            <w:r>
                              <w:rPr>
                                <w:b/>
                              </w:rPr>
                              <w:t xml:space="preserve"> Goal.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C270" id="Rectangle 5" o:spid="_x0000_s1026" style="position:absolute;margin-left:75.75pt;margin-top:37.75pt;width:175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" fillcolor="white [3201]" strokecolor="black [3213]" strokeweight="2pt">
                <v:textbox>
                  <w:txbxContent>
                    <w:p w:rsidR="00F37B10" w:rsidRDefault="00F37B10" w:rsidP="00F37B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Respect </w:t>
                      </w:r>
                      <w:proofErr w:type="gramStart"/>
                      <w:r>
                        <w:rPr>
                          <w:b/>
                        </w:rPr>
                        <w:t>To</w:t>
                      </w:r>
                      <w:proofErr w:type="gramEnd"/>
                      <w:r>
                        <w:rPr>
                          <w:b/>
                        </w:rPr>
                        <w:t xml:space="preserve"> Your Teachers And</w:t>
                      </w:r>
                    </w:p>
                    <w:p w:rsidR="00F37B10" w:rsidRPr="00C3670F" w:rsidRDefault="00F37B10" w:rsidP="00C3670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Don’t Forget Your </w:t>
                      </w:r>
                      <w:r w:rsidR="007C2C52">
                        <w:rPr>
                          <w:b/>
                        </w:rPr>
                        <w:t>Future</w:t>
                      </w:r>
                      <w:r>
                        <w:rPr>
                          <w:b/>
                        </w:rPr>
                        <w:t xml:space="preserve"> Goal.</w:t>
                      </w:r>
                    </w:p>
                  </w:txbxContent>
                </v:textbox>
              </v:rect>
            </w:pict>
          </mc:Fallback>
        </mc:AlternateContent>
      </w:r>
      <w:r w:rsidR="006B0851" w:rsidRPr="00DA6DEA">
        <w:t xml:space="preserve">I Say something to </w:t>
      </w:r>
      <w:r w:rsidRPr="00DA6DEA">
        <w:t xml:space="preserve">my Best Friends, if you understand this simple sentence so you well achieve </w:t>
      </w:r>
      <w:r w:rsidRPr="00DA6DEA">
        <w:rPr>
          <w:b/>
        </w:rPr>
        <w:t xml:space="preserve">Success </w:t>
      </w:r>
      <w:r w:rsidRPr="00DA6DEA">
        <w:t>in your Life, and that is:</w:t>
      </w:r>
      <w:r w:rsidR="00FD1E41" w:rsidRPr="00DA6DEA">
        <w:t xml:space="preserve">                </w:t>
      </w:r>
      <w:r w:rsidR="00DA6DEA" w:rsidRPr="00DA6DEA">
        <w:t xml:space="preserve">                                                               </w:t>
      </w:r>
    </w:p>
    <w:p w:rsidR="00DA6DEA" w:rsidRPr="00DA6DEA" w:rsidRDefault="00DA6DEA" w:rsidP="006734E9">
      <w:r>
        <w:t xml:space="preserve">                                                                                                          </w:t>
      </w:r>
      <w:r w:rsidR="0054095D">
        <w:t xml:space="preserve">                              </w:t>
      </w:r>
      <w:r w:rsidRPr="00DA6DEA">
        <w:t xml:space="preserve"> </w:t>
      </w:r>
      <w:r w:rsidR="00F61625">
        <w:t>“</w:t>
      </w:r>
      <w:r w:rsidRPr="00DA6DEA">
        <w:rPr>
          <w:rFonts w:ascii="Algerian" w:hAnsi="Algerian"/>
        </w:rPr>
        <w:t>deyan ahmad deyan</w:t>
      </w:r>
      <w:r w:rsidR="00F61625">
        <w:rPr>
          <w:rFonts w:ascii="Algerian" w:hAnsi="Algerian"/>
        </w:rPr>
        <w:t>”</w:t>
      </w:r>
    </w:p>
    <w:sectPr w:rsidR="00DA6DEA" w:rsidRPr="00DA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readOnly"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CB"/>
    <w:rsid w:val="00034C51"/>
    <w:rsid w:val="00304725"/>
    <w:rsid w:val="00466B87"/>
    <w:rsid w:val="0054095D"/>
    <w:rsid w:val="00544A91"/>
    <w:rsid w:val="005517CB"/>
    <w:rsid w:val="00562A12"/>
    <w:rsid w:val="006734E9"/>
    <w:rsid w:val="006B0851"/>
    <w:rsid w:val="007C2C52"/>
    <w:rsid w:val="00813C57"/>
    <w:rsid w:val="0084599F"/>
    <w:rsid w:val="009A5B41"/>
    <w:rsid w:val="00BC2B66"/>
    <w:rsid w:val="00C3670F"/>
    <w:rsid w:val="00DA6DEA"/>
    <w:rsid w:val="00E60B25"/>
    <w:rsid w:val="00F37B10"/>
    <w:rsid w:val="00F61625"/>
    <w:rsid w:val="00F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3E8"/>
  <w15:docId w15:val="{80457D63-A921-4A92-AB64-5F709A68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4C78C-8405-4F04-8176-612E1BB6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53</TotalTime>
  <Pages>1</Pages>
  <Words>181</Words>
  <Characters>1032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Ahmad</dc:creator>
  <cp:keywords/>
  <dc:description/>
  <cp:lastModifiedBy>Deyan Ahmad</cp:lastModifiedBy>
  <cp:revision>17</cp:revision>
  <dcterms:created xsi:type="dcterms:W3CDTF">2023-01-25T05:48:00Z</dcterms:created>
  <dcterms:modified xsi:type="dcterms:W3CDTF">2023-02-02T21:35:00Z</dcterms:modified>
</cp:coreProperties>
</file>