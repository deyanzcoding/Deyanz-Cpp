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37" w:rsidRPr="004B2943" w:rsidRDefault="004B2943">
      <w:pPr>
        <w:rPr>
          <w:rFonts w:ascii="Algerian" w:hAnsi="Algerian"/>
          <w:u w:val="single"/>
        </w:rPr>
      </w:pPr>
      <w:r w:rsidRPr="00A8763D">
        <w:rPr>
          <w:rFonts w:ascii="Algerian" w:eastAsia="Calibri" w:hAnsi="Algeri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CEA3D" wp14:editId="3BD30EFC">
                <wp:simplePos x="0" y="0"/>
                <wp:positionH relativeFrom="column">
                  <wp:posOffset>1988288</wp:posOffset>
                </wp:positionH>
                <wp:positionV relativeFrom="paragraph">
                  <wp:posOffset>-138224</wp:posOffset>
                </wp:positionV>
                <wp:extent cx="2466975" cy="744279"/>
                <wp:effectExtent l="0" t="0" r="28575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44279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48D0E" id="Rounded Rectangle 12" o:spid="_x0000_s1026" style="position:absolute;margin-left:156.55pt;margin-top:-10.9pt;width:194.25pt;height:58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" filled="f" strokecolor="windowText" strokeweight="2pt"/>
            </w:pict>
          </mc:Fallback>
        </mc:AlternateContent>
      </w:r>
      <w:r w:rsidR="008C3F4A">
        <w:rPr>
          <w:rFonts w:ascii="Algerian" w:hAnsi="Algerian"/>
          <w:sz w:val="48"/>
          <w:szCs w:val="48"/>
        </w:rPr>
        <w:t xml:space="preserve">             </w:t>
      </w:r>
      <w:r>
        <w:rPr>
          <w:rFonts w:ascii="Algerian" w:hAnsi="Algerian"/>
          <w:sz w:val="48"/>
          <w:szCs w:val="48"/>
        </w:rPr>
        <w:t xml:space="preserve">                  </w:t>
      </w:r>
      <w:r w:rsidR="0008562E" w:rsidRPr="004B2943">
        <w:rPr>
          <w:rFonts w:ascii="Algerian" w:hAnsi="Algerian"/>
          <w:u w:val="single"/>
        </w:rPr>
        <w:t>CHPTER NO:6</w:t>
      </w:r>
      <w:r w:rsidR="008C3F4A" w:rsidRPr="004B2943">
        <w:rPr>
          <w:rFonts w:ascii="Algerian" w:hAnsi="Algerian"/>
          <w:u w:val="single"/>
        </w:rPr>
        <w:t xml:space="preserve">   (FUNCTION</w:t>
      </w:r>
      <w:r w:rsidR="000936DB" w:rsidRPr="004B2943">
        <w:rPr>
          <w:rFonts w:ascii="Algerian" w:hAnsi="Algerian"/>
          <w:u w:val="single"/>
        </w:rPr>
        <w:t>s</w:t>
      </w:r>
      <w:r w:rsidR="008C3F4A" w:rsidRPr="004B2943">
        <w:rPr>
          <w:rFonts w:ascii="Algerian" w:hAnsi="Algerian"/>
          <w:u w:val="single"/>
        </w:rPr>
        <w:t>)</w:t>
      </w:r>
    </w:p>
    <w:p w:rsidR="008C3F4A" w:rsidRPr="004B2943" w:rsidRDefault="008C3F4A">
      <w:pPr>
        <w:rPr>
          <w:rFonts w:ascii="Algerian" w:hAnsi="Algerian"/>
          <w:u w:val="single"/>
        </w:rPr>
      </w:pPr>
      <w:r w:rsidRPr="004B2943">
        <w:rPr>
          <w:rFonts w:ascii="Algerian" w:hAnsi="Algerian"/>
        </w:rPr>
        <w:t xml:space="preserve">                       </w:t>
      </w:r>
      <w:r w:rsidR="004B2943">
        <w:rPr>
          <w:rFonts w:ascii="Algerian" w:hAnsi="Algerian"/>
        </w:rPr>
        <w:t xml:space="preserve">                                                     </w:t>
      </w:r>
      <w:r w:rsidR="003724F5" w:rsidRPr="004B2943">
        <w:rPr>
          <w:rFonts w:ascii="Algerian" w:hAnsi="Algerian"/>
        </w:rPr>
        <w:t xml:space="preserve">    </w:t>
      </w:r>
      <w:r w:rsidRPr="004B2943">
        <w:rPr>
          <w:rFonts w:ascii="Algerian" w:hAnsi="Algerian"/>
          <w:u w:val="single"/>
        </w:rPr>
        <w:t>[exercise]</w:t>
      </w:r>
    </w:p>
    <w:p w:rsidR="008C3F4A" w:rsidRPr="004B2943" w:rsidRDefault="004B2943">
      <w:pPr>
        <w:rPr>
          <w:rFonts w:ascii="Algerian" w:hAnsi="Algerian"/>
          <w:b/>
          <w:sz w:val="24"/>
          <w:szCs w:val="24"/>
        </w:rPr>
      </w:pPr>
      <w:r w:rsidRPr="004B2943">
        <w:rPr>
          <w:rFonts w:ascii="Algerian" w:hAnsi="Algerian"/>
          <w:b/>
          <w:sz w:val="24"/>
          <w:szCs w:val="24"/>
        </w:rPr>
        <w:t>++++++++++++++++++++++++++++++++++++++++++++++++++++++++</w:t>
      </w:r>
      <w:r>
        <w:rPr>
          <w:rFonts w:ascii="Algerian" w:hAnsi="Algerian"/>
          <w:b/>
          <w:sz w:val="24"/>
          <w:szCs w:val="24"/>
        </w:rPr>
        <w:t>++++++++++</w:t>
      </w:r>
    </w:p>
    <w:p w:rsidR="002417E3" w:rsidRPr="004B2943" w:rsidRDefault="002417E3" w:rsidP="004B2943">
      <w:pPr>
        <w:pStyle w:val="NoSpacing"/>
        <w:rPr>
          <w:b/>
          <w:u w:val="single"/>
        </w:rPr>
      </w:pPr>
      <w:r w:rsidRPr="004B2943">
        <w:rPr>
          <w:b/>
          <w:u w:val="single"/>
        </w:rPr>
        <w:t>Note: Question no 1,2,3 are M.C.Q.S Part.</w:t>
      </w:r>
    </w:p>
    <w:p w:rsidR="002417E3" w:rsidRPr="004B2943" w:rsidRDefault="008C3F4A" w:rsidP="004B2943">
      <w:pPr>
        <w:pStyle w:val="NoSpacing"/>
        <w:rPr>
          <w:b/>
          <w:u w:val="single"/>
        </w:rPr>
      </w:pPr>
      <w:r w:rsidRPr="004B2943">
        <w:rPr>
          <w:b/>
          <w:u w:val="single"/>
        </w:rPr>
        <w:t>Q</w:t>
      </w:r>
      <w:r w:rsidR="002417E3" w:rsidRPr="004B2943">
        <w:rPr>
          <w:b/>
          <w:u w:val="single"/>
        </w:rPr>
        <w:t xml:space="preserve"> No (4</w:t>
      </w:r>
      <w:r w:rsidRPr="004B2943">
        <w:rPr>
          <w:b/>
          <w:u w:val="single"/>
        </w:rPr>
        <w:t>):</w:t>
      </w:r>
      <w:r w:rsidR="00D029F8" w:rsidRPr="004B2943">
        <w:rPr>
          <w:b/>
          <w:u w:val="single"/>
        </w:rPr>
        <w:t>-</w:t>
      </w:r>
      <w:r w:rsidR="002417E3" w:rsidRPr="004B2943">
        <w:rPr>
          <w:b/>
          <w:u w:val="single"/>
        </w:rPr>
        <w:t xml:space="preserve">  Write a program with a function that takes two int parameters, adds them together and then returns the sum.</w:t>
      </w:r>
    </w:p>
    <w:p w:rsidR="002417E3" w:rsidRPr="004B2943" w:rsidRDefault="002417E3" w:rsidP="004B2943">
      <w:pPr>
        <w:pStyle w:val="NoSpacing"/>
        <w:rPr>
          <w:b/>
          <w:u w:val="single"/>
        </w:rPr>
      </w:pPr>
      <w:r w:rsidRPr="004B2943">
        <w:rPr>
          <w:b/>
          <w:u w:val="single"/>
        </w:rPr>
        <w:t>Ans No (4):-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#include&lt;iostream&gt;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using namespace std;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int add(int a,int b)         //making add function with two parameter int (a,b);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{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ab/>
        <w:t>int sum=a+b;           //e.g : 2+3;</w:t>
      </w:r>
    </w:p>
    <w:p w:rsidR="002417E3" w:rsidRPr="00B851D8" w:rsidRDefault="004B2943" w:rsidP="004B294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Bell MT" w:hAnsi="Bell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AFD73" wp14:editId="4299CC0A">
                <wp:simplePos x="0" y="0"/>
                <wp:positionH relativeFrom="column">
                  <wp:posOffset>4063424</wp:posOffset>
                </wp:positionH>
                <wp:positionV relativeFrom="paragraph">
                  <wp:posOffset>91189</wp:posOffset>
                </wp:positionV>
                <wp:extent cx="2743200" cy="1009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AAD" w:rsidRPr="004B2943" w:rsidRDefault="00E72AAD" w:rsidP="00E72AA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B2943">
                              <w:rPr>
                                <w:b/>
                                <w:u w:val="single"/>
                              </w:rPr>
                              <w:t xml:space="preserve">OUTPUT: </w:t>
                            </w:r>
                          </w:p>
                          <w:p w:rsidR="00E72AAD" w:rsidRDefault="00E72AAD" w:rsidP="00E72AAD">
                            <w:pPr>
                              <w:jc w:val="center"/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  <w:r w:rsidRPr="000F685A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>Enter Two No(with space) :</w:t>
                            </w:r>
                            <w: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 6 4</w:t>
                            </w:r>
                          </w:p>
                          <w:p w:rsidR="00E72AAD" w:rsidRDefault="00DB3C59" w:rsidP="00E72AAD">
                            <w:pPr>
                              <w:jc w:val="center"/>
                            </w:pPr>
                            <w: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>6+4</w:t>
                            </w:r>
                            <w:r w:rsidR="00E72AAD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>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FD73" id="Rectangle 1" o:spid="_x0000_s1026" style="position:absolute;margin-left:319.95pt;margin-top:7.2pt;width:3in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" fillcolor="white [3201]" strokecolor="#f79646 [3209]" strokeweight="2pt">
                <v:textbox>
                  <w:txbxContent>
                    <w:p w:rsidR="00E72AAD" w:rsidRPr="004B2943" w:rsidRDefault="00E72AAD" w:rsidP="00E72AA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B2943">
                        <w:rPr>
                          <w:b/>
                          <w:u w:val="single"/>
                        </w:rPr>
                        <w:t xml:space="preserve">OUTPUT: </w:t>
                      </w:r>
                    </w:p>
                    <w:p w:rsidR="00E72AAD" w:rsidRDefault="00E72AAD" w:rsidP="00E72AAD">
                      <w:pPr>
                        <w:jc w:val="center"/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  <w:r w:rsidRPr="000F685A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Enter Two </w:t>
                      </w:r>
                      <w:proofErr w:type="gramStart"/>
                      <w:r w:rsidRPr="000F685A">
                        <w:rPr>
                          <w:rFonts w:ascii="Bell MT" w:hAnsi="Bell MT"/>
                          <w:sz w:val="20"/>
                          <w:szCs w:val="20"/>
                        </w:rPr>
                        <w:t>No(</w:t>
                      </w:r>
                      <w:proofErr w:type="gramEnd"/>
                      <w:r w:rsidRPr="000F685A">
                        <w:rPr>
                          <w:rFonts w:ascii="Bell MT" w:hAnsi="Bell MT"/>
                          <w:sz w:val="20"/>
                          <w:szCs w:val="20"/>
                        </w:rPr>
                        <w:t>with space) :</w:t>
                      </w:r>
                      <w:r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 6 4</w:t>
                      </w:r>
                    </w:p>
                    <w:p w:rsidR="00E72AAD" w:rsidRDefault="00DB3C59" w:rsidP="00E72AAD">
                      <w:pPr>
                        <w:jc w:val="center"/>
                      </w:pPr>
                      <w:r>
                        <w:rPr>
                          <w:rFonts w:ascii="Bell MT" w:hAnsi="Bell MT"/>
                          <w:sz w:val="20"/>
                          <w:szCs w:val="20"/>
                        </w:rPr>
                        <w:t>6+4</w:t>
                      </w:r>
                      <w:r w:rsidR="00E72AAD">
                        <w:rPr>
                          <w:rFonts w:ascii="Bell MT" w:hAnsi="Bell MT"/>
                          <w:sz w:val="20"/>
                          <w:szCs w:val="20"/>
                        </w:rPr>
                        <w:t>=10</w:t>
                      </w:r>
                    </w:p>
                  </w:txbxContent>
                </v:textbox>
              </v:rect>
            </w:pict>
          </mc:Fallback>
        </mc:AlternateContent>
      </w:r>
      <w:r w:rsidR="002417E3" w:rsidRPr="00B851D8">
        <w:rPr>
          <w:rFonts w:ascii="Arial" w:hAnsi="Arial" w:cs="Arial"/>
          <w:sz w:val="18"/>
          <w:szCs w:val="18"/>
        </w:rPr>
        <w:tab/>
        <w:t>return sum;            // sum = 2 + 3 = 5;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}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int main()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{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ab/>
        <w:t>int n,m;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ab/>
        <w:t>cout&lt;&lt;"Enter Two No(with space) : ";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ab/>
        <w:t>cin&gt;&gt;n&gt;&gt;m;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cout&lt;&lt;</w:t>
      </w:r>
      <w:r w:rsidR="00DB3C59" w:rsidRPr="00B851D8">
        <w:rPr>
          <w:rFonts w:ascii="Arial" w:hAnsi="Arial" w:cs="Arial"/>
          <w:sz w:val="18"/>
          <w:szCs w:val="18"/>
        </w:rPr>
        <w:t>n&lt;&lt;”+”&lt;&lt;m&lt;&lt;”=”&lt;&lt;</w:t>
      </w:r>
      <w:r w:rsidRPr="00B851D8">
        <w:rPr>
          <w:rFonts w:ascii="Arial" w:hAnsi="Arial" w:cs="Arial"/>
          <w:sz w:val="18"/>
          <w:szCs w:val="18"/>
        </w:rPr>
        <w:t xml:space="preserve">add(n,m);  </w:t>
      </w:r>
      <w:r w:rsidR="000F685A" w:rsidRPr="00B851D8">
        <w:rPr>
          <w:rFonts w:ascii="Arial" w:hAnsi="Arial" w:cs="Arial"/>
          <w:sz w:val="18"/>
          <w:szCs w:val="18"/>
        </w:rPr>
        <w:t xml:space="preserve">    // call the add() function;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return 0;</w:t>
      </w:r>
    </w:p>
    <w:p w:rsidR="002417E3" w:rsidRPr="00B851D8" w:rsidRDefault="002417E3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}</w:t>
      </w:r>
    </w:p>
    <w:p w:rsidR="000F685A" w:rsidRDefault="000F685A" w:rsidP="004B2943">
      <w:pPr>
        <w:pStyle w:val="NoSpacing"/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++++++++++++++++++++++++++++++++++++++++++++++++</w:t>
      </w:r>
      <w:r w:rsidR="004B2943">
        <w:rPr>
          <w:rFonts w:ascii="Bell MT" w:hAnsi="Bell MT"/>
          <w:sz w:val="20"/>
          <w:szCs w:val="20"/>
        </w:rPr>
        <w:t>+++++++++++++++++++++</w:t>
      </w:r>
    </w:p>
    <w:p w:rsidR="000F685A" w:rsidRPr="004B2943" w:rsidRDefault="000F685A" w:rsidP="004B2943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4B2943">
        <w:rPr>
          <w:rFonts w:ascii="Arial" w:hAnsi="Arial" w:cs="Arial"/>
          <w:b/>
          <w:sz w:val="20"/>
          <w:szCs w:val="20"/>
          <w:u w:val="single"/>
        </w:rPr>
        <w:t>Q No (5):- Write a program with a function name "mean" to read in three integers from the keyboard to find the arithmetic mean.</w:t>
      </w:r>
    </w:p>
    <w:p w:rsidR="000F685A" w:rsidRPr="004B2943" w:rsidRDefault="00BA51E2" w:rsidP="004B2943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4B2943">
        <w:rPr>
          <w:rFonts w:ascii="Arial" w:hAnsi="Arial" w:cs="Arial"/>
          <w:b/>
          <w:sz w:val="20"/>
          <w:szCs w:val="20"/>
          <w:u w:val="single"/>
        </w:rPr>
        <w:t>Ans No(5):-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#include&lt;iostream&gt;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using namespace std;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 xml:space="preserve">int mean(int a,int b,int c) </w:t>
      </w:r>
      <w:r w:rsidR="00BA51E2" w:rsidRPr="00B851D8">
        <w:rPr>
          <w:rFonts w:ascii="Arial" w:hAnsi="Arial" w:cs="Arial"/>
          <w:sz w:val="18"/>
          <w:szCs w:val="18"/>
        </w:rPr>
        <w:t xml:space="preserve">       //here a,b,c are formal parameter;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{</w:t>
      </w:r>
    </w:p>
    <w:p w:rsidR="000F685A" w:rsidRPr="00B851D8" w:rsidRDefault="004B2943" w:rsidP="004B2943">
      <w:pPr>
        <w:pStyle w:val="NoSpacing"/>
        <w:rPr>
          <w:rFonts w:ascii="Arial" w:hAnsi="Arial" w:cs="Arial"/>
          <w:sz w:val="18"/>
          <w:szCs w:val="18"/>
        </w:rPr>
      </w:pPr>
      <w:r w:rsidRPr="003724F5"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91DD8" wp14:editId="034AA97C">
                <wp:simplePos x="0" y="0"/>
                <wp:positionH relativeFrom="column">
                  <wp:posOffset>4026284</wp:posOffset>
                </wp:positionH>
                <wp:positionV relativeFrom="paragraph">
                  <wp:posOffset>80010</wp:posOffset>
                </wp:positionV>
                <wp:extent cx="2743200" cy="1009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EC1" w:rsidRPr="004B2943" w:rsidRDefault="00D80EC1" w:rsidP="00D80EC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B2943">
                              <w:rPr>
                                <w:b/>
                                <w:u w:val="single"/>
                              </w:rPr>
                              <w:t xml:space="preserve">OUTPUT: </w:t>
                            </w:r>
                          </w:p>
                          <w:p w:rsidR="00D80EC1" w:rsidRDefault="00D80EC1" w:rsidP="00D80EC1">
                            <w:pPr>
                              <w:jc w:val="center"/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  <w:r w:rsidRPr="000F685A"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>Enter Three Numbers(with spaces) :</w:t>
                            </w:r>
                            <w: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 xml:space="preserve"> 3 4 5</w:t>
                            </w:r>
                          </w:p>
                          <w:p w:rsidR="00D80EC1" w:rsidRDefault="00DB3C59" w:rsidP="00D80EC1">
                            <w:pPr>
                              <w:jc w:val="center"/>
                            </w:pPr>
                            <w: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  <w:t>Arithmatic Mean=4</w:t>
                            </w:r>
                          </w:p>
                          <w:p w:rsidR="00D80EC1" w:rsidRDefault="00D80EC1" w:rsidP="00D80E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91DD8" id="Rectangle 2" o:spid="_x0000_s1027" style="position:absolute;margin-left:317.05pt;margin-top:6.3pt;width:3in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y9bQIAACUFAAAOAAAAZHJzL2Uyb0RvYy54bWysVN9P2zAQfp+0/8Hy+0jSF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" fillcolor="white [3201]" strokecolor="#f79646 [3209]" strokeweight="2pt">
                <v:textbox>
                  <w:txbxContent>
                    <w:p w:rsidR="00D80EC1" w:rsidRPr="004B2943" w:rsidRDefault="00D80EC1" w:rsidP="00D80EC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B2943">
                        <w:rPr>
                          <w:b/>
                          <w:u w:val="single"/>
                        </w:rPr>
                        <w:t xml:space="preserve">OUTPUT: </w:t>
                      </w:r>
                    </w:p>
                    <w:p w:rsidR="00D80EC1" w:rsidRDefault="00D80EC1" w:rsidP="00D80EC1">
                      <w:pPr>
                        <w:jc w:val="center"/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  <w:r w:rsidRPr="000F685A"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Enter Three </w:t>
                      </w:r>
                      <w:proofErr w:type="gramStart"/>
                      <w:r w:rsidRPr="000F685A">
                        <w:rPr>
                          <w:rFonts w:ascii="Bell MT" w:hAnsi="Bell MT"/>
                          <w:sz w:val="20"/>
                          <w:szCs w:val="20"/>
                        </w:rPr>
                        <w:t>Numbers(</w:t>
                      </w:r>
                      <w:proofErr w:type="gramEnd"/>
                      <w:r w:rsidRPr="000F685A">
                        <w:rPr>
                          <w:rFonts w:ascii="Bell MT" w:hAnsi="Bell MT"/>
                          <w:sz w:val="20"/>
                          <w:szCs w:val="20"/>
                        </w:rPr>
                        <w:t>with spaces) :</w:t>
                      </w:r>
                      <w:r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 3 4 5</w:t>
                      </w:r>
                    </w:p>
                    <w:p w:rsidR="00D80EC1" w:rsidRDefault="00DB3C59" w:rsidP="00D80EC1">
                      <w:pPr>
                        <w:jc w:val="center"/>
                      </w:pPr>
                      <w:proofErr w:type="spellStart"/>
                      <w:r>
                        <w:rPr>
                          <w:rFonts w:ascii="Bell MT" w:hAnsi="Bell MT"/>
                          <w:sz w:val="20"/>
                          <w:szCs w:val="20"/>
                        </w:rPr>
                        <w:t>Arithmatic</w:t>
                      </w:r>
                      <w:proofErr w:type="spellEnd"/>
                      <w:r>
                        <w:rPr>
                          <w:rFonts w:ascii="Bell MT" w:hAnsi="Bell MT"/>
                          <w:sz w:val="20"/>
                          <w:szCs w:val="20"/>
                        </w:rPr>
                        <w:t xml:space="preserve"> Mean=4</w:t>
                      </w:r>
                    </w:p>
                    <w:p w:rsidR="00D80EC1" w:rsidRDefault="00D80EC1" w:rsidP="00D80E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F685A" w:rsidRPr="00B851D8">
        <w:rPr>
          <w:rFonts w:ascii="Arial" w:hAnsi="Arial" w:cs="Arial"/>
          <w:sz w:val="18"/>
          <w:szCs w:val="18"/>
        </w:rPr>
        <w:t>int ari=(a+b+c)/3;</w:t>
      </w:r>
      <w:r w:rsidR="00BA51E2" w:rsidRPr="00B851D8">
        <w:rPr>
          <w:rFonts w:ascii="Arial" w:hAnsi="Arial" w:cs="Arial"/>
          <w:sz w:val="18"/>
          <w:szCs w:val="18"/>
        </w:rPr>
        <w:t xml:space="preserve">                // e.g : (1+2+3)/3  =&gt; 6/3  =&gt; 2 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return ari;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}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int main()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 xml:space="preserve"> {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int x,y,z;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cout&lt;&lt;"Enter Three Numbers(with spaces) : ";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cin&gt;&gt;x&gt;&gt;y&gt;&gt;z;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>cout&lt;&lt;"Arithmatic Mean(A.M) = "&lt;&lt;mean(x,y,z);</w:t>
      </w:r>
      <w:r w:rsidR="00BA51E2" w:rsidRPr="00B851D8">
        <w:rPr>
          <w:rFonts w:ascii="Arial" w:hAnsi="Arial" w:cs="Arial"/>
          <w:sz w:val="18"/>
          <w:szCs w:val="18"/>
        </w:rPr>
        <w:t xml:space="preserve">        //where x,y,z is actual parameter;</w:t>
      </w:r>
    </w:p>
    <w:p w:rsidR="000F685A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ab/>
        <w:t>return 0;</w:t>
      </w:r>
    </w:p>
    <w:p w:rsidR="002417E3" w:rsidRPr="00B851D8" w:rsidRDefault="000F685A" w:rsidP="004B2943">
      <w:pPr>
        <w:pStyle w:val="NoSpacing"/>
        <w:rPr>
          <w:rFonts w:ascii="Arial" w:hAnsi="Arial" w:cs="Arial"/>
          <w:sz w:val="18"/>
          <w:szCs w:val="18"/>
        </w:rPr>
      </w:pPr>
      <w:r w:rsidRPr="00B851D8">
        <w:rPr>
          <w:rFonts w:ascii="Arial" w:hAnsi="Arial" w:cs="Arial"/>
          <w:sz w:val="18"/>
          <w:szCs w:val="18"/>
        </w:rPr>
        <w:t xml:space="preserve">}  </w:t>
      </w:r>
    </w:p>
    <w:p w:rsidR="002075B0" w:rsidRDefault="002075B0" w:rsidP="004B2943">
      <w:pPr>
        <w:pStyle w:val="NoSpacing"/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++++++++++++++++++++++++++++++++++++++++++++++++++++++++++++++++++++++</w:t>
      </w:r>
    </w:p>
    <w:p w:rsidR="002075B0" w:rsidRPr="003906CB" w:rsidRDefault="002075B0" w:rsidP="004B2943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r w:rsidRPr="003906CB">
        <w:rPr>
          <w:rFonts w:ascii="Arial" w:hAnsi="Arial" w:cs="Arial"/>
          <w:b/>
          <w:sz w:val="18"/>
          <w:szCs w:val="18"/>
          <w:u w:val="single"/>
        </w:rPr>
        <w:t>Qs.(6):-Write a C++ program having a function name "rectangle" to read in the length and width of a rectangle from the keyboard and find the area of the rectangle. The result should be returned to the main program for displaying on the screen.</w:t>
      </w:r>
    </w:p>
    <w:p w:rsidR="002075B0" w:rsidRPr="003906CB" w:rsidRDefault="002075B0" w:rsidP="004B2943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r w:rsidRPr="003906CB">
        <w:rPr>
          <w:rFonts w:ascii="Arial" w:hAnsi="Arial" w:cs="Arial"/>
          <w:b/>
          <w:sz w:val="18"/>
          <w:szCs w:val="18"/>
          <w:u w:val="single"/>
        </w:rPr>
        <w:t>Ans No(6);-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#include&lt;iostream&gt;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using namespace std;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int rectangle(int l,int w)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{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ab/>
        <w:t>int area_of_rectangle=l*w;           // area of rectangle = length x width;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ab/>
        <w:t>return area_of_rectangle;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}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</w:p>
    <w:p w:rsidR="00DB3C59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 xml:space="preserve">int main() 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lastRenderedPageBreak/>
        <w:t>{</w:t>
      </w:r>
    </w:p>
    <w:p w:rsidR="002075B0" w:rsidRPr="003906CB" w:rsidRDefault="00DB3C59" w:rsidP="004B294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Bell MT" w:hAnsi="Bell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2CBE109" wp14:editId="4284FD4C">
                <wp:simplePos x="0" y="0"/>
                <wp:positionH relativeFrom="column">
                  <wp:posOffset>3418840</wp:posOffset>
                </wp:positionH>
                <wp:positionV relativeFrom="paragraph">
                  <wp:posOffset>226695</wp:posOffset>
                </wp:positionV>
                <wp:extent cx="2743200" cy="1271905"/>
                <wp:effectExtent l="0" t="0" r="19050" b="2349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71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59" w:rsidRPr="004B2943" w:rsidRDefault="00DB3C59" w:rsidP="00DB3C5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B2943">
                              <w:rPr>
                                <w:b/>
                                <w:u w:val="single"/>
                              </w:rPr>
                              <w:t xml:space="preserve">OUTPUT: </w:t>
                            </w:r>
                          </w:p>
                          <w:p w:rsidR="00DB3C59" w:rsidRPr="004B2943" w:rsidRDefault="00DB3C59" w:rsidP="00DB3C59">
                            <w:pPr>
                              <w:jc w:val="center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4B2943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Enter Length of Rectangle :5</w:t>
                            </w:r>
                          </w:p>
                          <w:p w:rsidR="00DB3C59" w:rsidRPr="004B2943" w:rsidRDefault="00DB3C59" w:rsidP="00DB3C59">
                            <w:pPr>
                              <w:jc w:val="center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4B2943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Enter width of Rectangle :4</w:t>
                            </w:r>
                          </w:p>
                          <w:p w:rsidR="00DB3C59" w:rsidRPr="004B2943" w:rsidRDefault="00DB3C59" w:rsidP="00DB3C59">
                            <w:pPr>
                              <w:jc w:val="center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4B2943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Area of Rectangle 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BE109" id="Rectangle 4" o:spid="_x0000_s1028" style="position:absolute;margin-left:269.2pt;margin-top:17.85pt;width:3in;height:100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" fillcolor="white [3201]" strokecolor="#f79646 [3209]" strokeweight="2pt">
                <v:textbox>
                  <w:txbxContent>
                    <w:p w:rsidR="00DB3C59" w:rsidRPr="004B2943" w:rsidRDefault="00DB3C59" w:rsidP="00DB3C5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B2943">
                        <w:rPr>
                          <w:b/>
                          <w:u w:val="single"/>
                        </w:rPr>
                        <w:t xml:space="preserve">OUTPUT: </w:t>
                      </w:r>
                    </w:p>
                    <w:p w:rsidR="00DB3C59" w:rsidRPr="004B2943" w:rsidRDefault="00DB3C59" w:rsidP="00DB3C59">
                      <w:pPr>
                        <w:jc w:val="center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4B2943">
                        <w:rPr>
                          <w:rFonts w:ascii="Bell MT" w:hAnsi="Bell MT"/>
                          <w:sz w:val="18"/>
                          <w:szCs w:val="18"/>
                        </w:rPr>
                        <w:t>Enter Length of Rectangle :5</w:t>
                      </w:r>
                    </w:p>
                    <w:p w:rsidR="00DB3C59" w:rsidRPr="004B2943" w:rsidRDefault="00DB3C59" w:rsidP="00DB3C59">
                      <w:pPr>
                        <w:jc w:val="center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4B2943">
                        <w:rPr>
                          <w:rFonts w:ascii="Bell MT" w:hAnsi="Bell MT"/>
                          <w:sz w:val="18"/>
                          <w:szCs w:val="18"/>
                        </w:rPr>
                        <w:t>Enter width of Rectangle :4</w:t>
                      </w:r>
                    </w:p>
                    <w:p w:rsidR="00DB3C59" w:rsidRPr="004B2943" w:rsidRDefault="00DB3C59" w:rsidP="00DB3C59">
                      <w:pPr>
                        <w:jc w:val="center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4B2943">
                        <w:rPr>
                          <w:rFonts w:ascii="Bell MT" w:hAnsi="Bell MT"/>
                          <w:sz w:val="18"/>
                          <w:szCs w:val="18"/>
                        </w:rPr>
                        <w:t>Area of Rectangle =20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075B0" w:rsidRPr="003906CB">
        <w:rPr>
          <w:rFonts w:ascii="Arial" w:hAnsi="Arial" w:cs="Arial"/>
          <w:sz w:val="18"/>
          <w:szCs w:val="18"/>
        </w:rPr>
        <w:t>int length,width;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cout&lt;&lt;"Enter Length of Rectangle : "&lt;&lt;endl;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cin&gt;&gt;length;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cout&lt;&lt;"Enter width of Rectangle : "&lt;&lt;endl;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cin&gt;&gt;width;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cout&lt;&lt;"Area of Rectangle = "&lt;</w:t>
      </w:r>
      <w:r w:rsidR="00573F41" w:rsidRPr="003906CB">
        <w:rPr>
          <w:rFonts w:ascii="Arial" w:hAnsi="Arial" w:cs="Arial"/>
          <w:sz w:val="18"/>
          <w:szCs w:val="18"/>
        </w:rPr>
        <w:t>&lt;rectangle(length,width)&lt;&lt;endl;      //e.g : l</w:t>
      </w:r>
      <w:r w:rsidR="007007B0" w:rsidRPr="003906CB">
        <w:rPr>
          <w:rFonts w:ascii="Arial" w:hAnsi="Arial" w:cs="Arial"/>
          <w:sz w:val="18"/>
          <w:szCs w:val="18"/>
        </w:rPr>
        <w:t>ength</w:t>
      </w:r>
      <w:r w:rsidR="00573F41" w:rsidRPr="003906CB">
        <w:rPr>
          <w:rFonts w:ascii="Arial" w:hAnsi="Arial" w:cs="Arial"/>
          <w:sz w:val="18"/>
          <w:szCs w:val="18"/>
        </w:rPr>
        <w:t>=2 &amp; w</w:t>
      </w:r>
      <w:r w:rsidR="007007B0" w:rsidRPr="003906CB">
        <w:rPr>
          <w:rFonts w:ascii="Arial" w:hAnsi="Arial" w:cs="Arial"/>
          <w:sz w:val="18"/>
          <w:szCs w:val="18"/>
        </w:rPr>
        <w:t>idth</w:t>
      </w:r>
      <w:r w:rsidR="00573F41" w:rsidRPr="003906CB">
        <w:rPr>
          <w:rFonts w:ascii="Arial" w:hAnsi="Arial" w:cs="Arial"/>
          <w:sz w:val="18"/>
          <w:szCs w:val="18"/>
        </w:rPr>
        <w:t>=3, so area will be  2x3=6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ab/>
        <w:t>return 0;</w:t>
      </w:r>
    </w:p>
    <w:p w:rsidR="002075B0" w:rsidRPr="003906CB" w:rsidRDefault="002075B0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}</w:t>
      </w:r>
    </w:p>
    <w:p w:rsidR="0003142B" w:rsidRDefault="0003142B" w:rsidP="004B2943">
      <w:pPr>
        <w:pStyle w:val="NoSpacing"/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++++++++++++++++++++++++++++++++++++++++++++++++++++++++++++++++++++++</w:t>
      </w:r>
    </w:p>
    <w:p w:rsidR="00B3132C" w:rsidRPr="004B2943" w:rsidRDefault="00B3132C" w:rsidP="004B2943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4B2943">
        <w:rPr>
          <w:rFonts w:ascii="Arial" w:hAnsi="Arial" w:cs="Arial"/>
          <w:b/>
          <w:sz w:val="20"/>
          <w:szCs w:val="20"/>
          <w:u w:val="single"/>
        </w:rPr>
        <w:t xml:space="preserve">Qs.No (7):-  Write a C++ program having two function names area and perimeter to find the area and perimeterof a square. </w:t>
      </w:r>
    </w:p>
    <w:p w:rsidR="00B3132C" w:rsidRPr="004B2943" w:rsidRDefault="00B3132C" w:rsidP="004B2943">
      <w:pPr>
        <w:pStyle w:val="NoSpacing"/>
        <w:rPr>
          <w:rFonts w:ascii="Bell MT" w:hAnsi="Bell MT"/>
          <w:b/>
          <w:sz w:val="20"/>
          <w:szCs w:val="20"/>
          <w:u w:val="single"/>
        </w:rPr>
      </w:pPr>
      <w:r w:rsidRPr="004B2943">
        <w:rPr>
          <w:rFonts w:ascii="Bell MT" w:hAnsi="Bell MT"/>
          <w:b/>
          <w:sz w:val="20"/>
          <w:szCs w:val="20"/>
          <w:u w:val="single"/>
        </w:rPr>
        <w:t>Ans No(7):-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#include&lt;iostream&gt;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using namespace std;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int area_of_square(int n);              //function prototype;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int perimeter_of_square(int m);     //function prototype;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int main()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{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int n;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cout&lt;&lt;"Enter Length of the Square : "&lt;&lt;endl;</w:t>
      </w:r>
    </w:p>
    <w:p w:rsidR="00B3132C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cin&gt;&gt;n;</w:t>
      </w:r>
    </w:p>
    <w:p w:rsidR="0034748E" w:rsidRPr="003906CB" w:rsidRDefault="0034748E" w:rsidP="004B2943">
      <w:pPr>
        <w:pStyle w:val="NoSpacing"/>
        <w:rPr>
          <w:rFonts w:ascii="Arial" w:hAnsi="Arial" w:cs="Arial"/>
          <w:sz w:val="18"/>
          <w:szCs w:val="18"/>
        </w:rPr>
      </w:pP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cout&lt;&lt;"\nArea of Squar</w:t>
      </w:r>
      <w:r w:rsidR="00D3749B" w:rsidRPr="003906CB">
        <w:rPr>
          <w:rFonts w:ascii="Arial" w:hAnsi="Arial" w:cs="Arial"/>
          <w:sz w:val="18"/>
          <w:szCs w:val="18"/>
        </w:rPr>
        <w:t xml:space="preserve">e = "&lt;&lt;area_of_square(n)&lt;&lt;endl;           </w:t>
      </w:r>
      <w:r w:rsidR="0034748E">
        <w:rPr>
          <w:rFonts w:ascii="Arial" w:hAnsi="Arial" w:cs="Arial"/>
          <w:sz w:val="18"/>
          <w:szCs w:val="18"/>
        </w:rPr>
        <w:t xml:space="preserve">             </w:t>
      </w:r>
      <w:r w:rsidR="00D3749B" w:rsidRPr="003906CB">
        <w:rPr>
          <w:rFonts w:ascii="Arial" w:hAnsi="Arial" w:cs="Arial"/>
          <w:sz w:val="18"/>
          <w:szCs w:val="18"/>
        </w:rPr>
        <w:t xml:space="preserve"> // calling   (area_of_square)  function;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cout&lt;&lt;"Perimeter of Square = "&lt;&lt;perimeter_of_square(n)&lt;&lt;endl;</w:t>
      </w:r>
      <w:r w:rsidR="00D3749B" w:rsidRPr="003906CB">
        <w:rPr>
          <w:rFonts w:ascii="Arial" w:hAnsi="Arial" w:cs="Arial"/>
          <w:sz w:val="18"/>
          <w:szCs w:val="18"/>
        </w:rPr>
        <w:t xml:space="preserve">  </w:t>
      </w:r>
      <w:r w:rsidR="0034748E">
        <w:rPr>
          <w:rFonts w:ascii="Arial" w:hAnsi="Arial" w:cs="Arial"/>
          <w:sz w:val="18"/>
          <w:szCs w:val="18"/>
        </w:rPr>
        <w:t xml:space="preserve">      </w:t>
      </w:r>
      <w:r w:rsidR="00D3749B" w:rsidRPr="003906CB">
        <w:rPr>
          <w:rFonts w:ascii="Arial" w:hAnsi="Arial" w:cs="Arial"/>
          <w:sz w:val="18"/>
          <w:szCs w:val="18"/>
        </w:rPr>
        <w:t xml:space="preserve">   // calling   (perimeter_of_square)  function;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return 0;</w:t>
      </w:r>
    </w:p>
    <w:p w:rsidR="00B3132C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}</w:t>
      </w:r>
    </w:p>
    <w:p w:rsidR="0034748E" w:rsidRPr="003906CB" w:rsidRDefault="0034748E" w:rsidP="004B2943">
      <w:pPr>
        <w:pStyle w:val="NoSpacing"/>
        <w:rPr>
          <w:rFonts w:ascii="Arial" w:hAnsi="Arial" w:cs="Arial"/>
          <w:sz w:val="18"/>
          <w:szCs w:val="18"/>
        </w:rPr>
      </w:pP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 xml:space="preserve">int area_of_square(int n)             </w:t>
      </w:r>
      <w:r w:rsidR="0034748E">
        <w:rPr>
          <w:rFonts w:ascii="Arial" w:hAnsi="Arial" w:cs="Arial"/>
          <w:sz w:val="18"/>
          <w:szCs w:val="18"/>
        </w:rPr>
        <w:t xml:space="preserve">      </w:t>
      </w:r>
      <w:r w:rsidRPr="003906CB">
        <w:rPr>
          <w:rFonts w:ascii="Arial" w:hAnsi="Arial" w:cs="Arial"/>
          <w:sz w:val="18"/>
          <w:szCs w:val="18"/>
        </w:rPr>
        <w:t xml:space="preserve">    //   area of square = Length x Lenth;</w:t>
      </w:r>
    </w:p>
    <w:p w:rsidR="00B3132C" w:rsidRPr="003906CB" w:rsidRDefault="00D3749B" w:rsidP="004B294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Bell MT" w:hAnsi="Bell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8DF919" wp14:editId="219A0395">
                <wp:simplePos x="0" y="0"/>
                <wp:positionH relativeFrom="page">
                  <wp:posOffset>5215614</wp:posOffset>
                </wp:positionH>
                <wp:positionV relativeFrom="paragraph">
                  <wp:posOffset>155189</wp:posOffset>
                </wp:positionV>
                <wp:extent cx="2321560" cy="1104900"/>
                <wp:effectExtent l="0" t="0" r="2159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749B" w:rsidRPr="004B2943" w:rsidRDefault="00D3749B" w:rsidP="00D3749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B2943">
                              <w:rPr>
                                <w:b/>
                                <w:u w:val="single"/>
                              </w:rPr>
                              <w:t xml:space="preserve">OUTPUT: </w:t>
                            </w:r>
                          </w:p>
                          <w:p w:rsidR="00D3749B" w:rsidRPr="00D3749B" w:rsidRDefault="00D3749B" w:rsidP="00D3749B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D3749B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Enter Length of the Square : 7</w:t>
                            </w:r>
                          </w:p>
                          <w:p w:rsidR="00D3749B" w:rsidRPr="00D3749B" w:rsidRDefault="00D3749B" w:rsidP="00D3749B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D3749B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Area of Square=49</w:t>
                            </w:r>
                          </w:p>
                          <w:p w:rsidR="00D3749B" w:rsidRPr="00D3749B" w:rsidRDefault="00D3749B" w:rsidP="00D3749B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D3749B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Perimeter of Square =</w:t>
                            </w:r>
                            <w:r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28</w:t>
                            </w:r>
                          </w:p>
                          <w:p w:rsidR="00D3749B" w:rsidRPr="00DB3C59" w:rsidRDefault="00D3749B" w:rsidP="00D3749B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DF919" id="Rectangle 5" o:spid="_x0000_s1029" style="position:absolute;margin-left:410.7pt;margin-top:12.2pt;width:182.8pt;height:8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" fillcolor="window" strokecolor="#f79646" strokeweight="2pt">
                <v:textbox>
                  <w:txbxContent>
                    <w:p w:rsidR="00D3749B" w:rsidRPr="004B2943" w:rsidRDefault="00D3749B" w:rsidP="00D3749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B2943">
                        <w:rPr>
                          <w:b/>
                          <w:u w:val="single"/>
                        </w:rPr>
                        <w:t xml:space="preserve">OUTPUT: </w:t>
                      </w:r>
                    </w:p>
                    <w:p w:rsidR="00D3749B" w:rsidRPr="00D3749B" w:rsidRDefault="00D3749B" w:rsidP="00D3749B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D3749B">
                        <w:rPr>
                          <w:rFonts w:ascii="Bell MT" w:hAnsi="Bell MT"/>
                          <w:sz w:val="16"/>
                          <w:szCs w:val="16"/>
                        </w:rPr>
                        <w:t xml:space="preserve">Enter Length of the </w:t>
                      </w:r>
                      <w:proofErr w:type="gramStart"/>
                      <w:r w:rsidRPr="00D3749B">
                        <w:rPr>
                          <w:rFonts w:ascii="Bell MT" w:hAnsi="Bell MT"/>
                          <w:sz w:val="16"/>
                          <w:szCs w:val="16"/>
                        </w:rPr>
                        <w:t>Square :</w:t>
                      </w:r>
                      <w:proofErr w:type="gramEnd"/>
                      <w:r w:rsidRPr="00D3749B">
                        <w:rPr>
                          <w:rFonts w:ascii="Bell MT" w:hAnsi="Bell MT"/>
                          <w:sz w:val="16"/>
                          <w:szCs w:val="16"/>
                        </w:rPr>
                        <w:t xml:space="preserve"> 7</w:t>
                      </w:r>
                    </w:p>
                    <w:p w:rsidR="00D3749B" w:rsidRPr="00D3749B" w:rsidRDefault="00D3749B" w:rsidP="00D3749B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D3749B">
                        <w:rPr>
                          <w:rFonts w:ascii="Bell MT" w:hAnsi="Bell MT"/>
                          <w:sz w:val="16"/>
                          <w:szCs w:val="16"/>
                        </w:rPr>
                        <w:t>Area of Square=49</w:t>
                      </w:r>
                    </w:p>
                    <w:p w:rsidR="00D3749B" w:rsidRPr="00D3749B" w:rsidRDefault="00D3749B" w:rsidP="00D3749B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D3749B">
                        <w:rPr>
                          <w:rFonts w:ascii="Bell MT" w:hAnsi="Bell MT"/>
                          <w:sz w:val="16"/>
                          <w:szCs w:val="16"/>
                        </w:rPr>
                        <w:t>Perimeter of Square =</w:t>
                      </w:r>
                      <w:r>
                        <w:rPr>
                          <w:rFonts w:ascii="Bell MT" w:hAnsi="Bell MT"/>
                          <w:sz w:val="16"/>
                          <w:szCs w:val="16"/>
                        </w:rPr>
                        <w:t>28</w:t>
                      </w:r>
                    </w:p>
                    <w:p w:rsidR="00D3749B" w:rsidRPr="00DB3C59" w:rsidRDefault="00D3749B" w:rsidP="00D3749B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B3132C" w:rsidRPr="003906CB">
        <w:rPr>
          <w:rFonts w:ascii="Arial" w:hAnsi="Arial" w:cs="Arial"/>
          <w:sz w:val="18"/>
          <w:szCs w:val="18"/>
        </w:rPr>
        <w:t>{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ab/>
        <w:t>int area=n*n;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ab/>
        <w:t>return area;</w:t>
      </w:r>
    </w:p>
    <w:p w:rsidR="00B3132C" w:rsidRPr="003906CB" w:rsidRDefault="00D3749B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}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int perimeter_of_square(int m)           //   perimeter of square = 4 x Length;</w:t>
      </w:r>
      <w:r w:rsidR="00D3749B" w:rsidRPr="003906CB">
        <w:rPr>
          <w:rFonts w:ascii="Arial" w:hAnsi="Arial" w:cs="Arial"/>
          <w:sz w:val="18"/>
          <w:szCs w:val="18"/>
        </w:rPr>
        <w:t xml:space="preserve"> 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{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ab/>
        <w:t>int perimeter=4*m;</w:t>
      </w:r>
    </w:p>
    <w:p w:rsidR="00B3132C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ab/>
        <w:t>return perimeter;</w:t>
      </w:r>
    </w:p>
    <w:p w:rsidR="008C3F4A" w:rsidRPr="003906CB" w:rsidRDefault="00B3132C" w:rsidP="004B2943">
      <w:pPr>
        <w:pStyle w:val="NoSpacing"/>
        <w:rPr>
          <w:rFonts w:ascii="Arial" w:hAnsi="Arial" w:cs="Arial"/>
          <w:sz w:val="18"/>
          <w:szCs w:val="18"/>
        </w:rPr>
      </w:pPr>
      <w:r w:rsidRPr="003906CB">
        <w:rPr>
          <w:rFonts w:ascii="Arial" w:hAnsi="Arial" w:cs="Arial"/>
          <w:sz w:val="18"/>
          <w:szCs w:val="18"/>
        </w:rPr>
        <w:t>}</w:t>
      </w:r>
    </w:p>
    <w:p w:rsidR="00D3749B" w:rsidRDefault="00D3749B" w:rsidP="004B2943">
      <w:pPr>
        <w:pStyle w:val="NoSpacing"/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++++++++++++++++++++++++++++++++++++++++++++++++++++++++++++++++++++++</w:t>
      </w:r>
    </w:p>
    <w:p w:rsidR="00D3749B" w:rsidRPr="004B2943" w:rsidRDefault="00D3749B" w:rsidP="004B2943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4B2943">
        <w:rPr>
          <w:rFonts w:ascii="Arial" w:hAnsi="Arial" w:cs="Arial"/>
          <w:b/>
          <w:sz w:val="20"/>
          <w:szCs w:val="20"/>
          <w:u w:val="single"/>
        </w:rPr>
        <w:t xml:space="preserve">Q.No(8):- Write a C++ program to read a number from the keyboard and then pass it to a function </w:t>
      </w:r>
      <w:r w:rsidR="008F01CF" w:rsidRPr="004B2943">
        <w:rPr>
          <w:rFonts w:ascii="Arial" w:hAnsi="Arial" w:cs="Arial"/>
          <w:b/>
          <w:sz w:val="20"/>
          <w:szCs w:val="20"/>
          <w:u w:val="single"/>
        </w:rPr>
        <w:t>to determine whether it is prime or composite.</w:t>
      </w:r>
    </w:p>
    <w:p w:rsidR="008F01CF" w:rsidRPr="0096516B" w:rsidRDefault="008F01CF" w:rsidP="004B2943">
      <w:pPr>
        <w:pStyle w:val="NoSpacing"/>
        <w:rPr>
          <w:rFonts w:ascii="Bell MT" w:hAnsi="Bell MT"/>
          <w:b/>
          <w:sz w:val="18"/>
          <w:szCs w:val="18"/>
        </w:rPr>
      </w:pPr>
      <w:r w:rsidRPr="0096516B">
        <w:rPr>
          <w:rFonts w:ascii="Bell MT" w:hAnsi="Bell MT"/>
          <w:b/>
          <w:sz w:val="18"/>
          <w:szCs w:val="18"/>
        </w:rPr>
        <w:t>Ans:-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#include&lt;iostream&gt;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using namespace std;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void prime()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{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  <w:t>int n;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  <w:t>cout&lt;&lt;"Enter any Number : "&lt;&lt;endl;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  <w:t>cin&gt;&gt;n;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  <w:t>int i;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  <w:t>for(i=2; i&lt;n; i++) {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</w:r>
      <w:r w:rsidRPr="0096516B">
        <w:rPr>
          <w:rFonts w:ascii="Arial" w:hAnsi="Arial" w:cs="Arial"/>
          <w:sz w:val="18"/>
          <w:szCs w:val="18"/>
        </w:rPr>
        <w:tab/>
        <w:t>if(n%i==0) {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</w:r>
      <w:r w:rsidRPr="0096516B">
        <w:rPr>
          <w:rFonts w:ascii="Arial" w:hAnsi="Arial" w:cs="Arial"/>
          <w:sz w:val="18"/>
          <w:szCs w:val="18"/>
        </w:rPr>
        <w:tab/>
      </w:r>
      <w:r w:rsidRPr="0096516B">
        <w:rPr>
          <w:rFonts w:ascii="Arial" w:hAnsi="Arial" w:cs="Arial"/>
          <w:sz w:val="18"/>
          <w:szCs w:val="18"/>
        </w:rPr>
        <w:tab/>
        <w:t>cout&lt;&lt;"Composite!!\a\a"&lt;&lt;endl;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</w:r>
      <w:r w:rsidRPr="0096516B">
        <w:rPr>
          <w:rFonts w:ascii="Arial" w:hAnsi="Arial" w:cs="Arial"/>
          <w:sz w:val="18"/>
          <w:szCs w:val="18"/>
        </w:rPr>
        <w:tab/>
      </w:r>
      <w:r w:rsidRPr="0096516B">
        <w:rPr>
          <w:rFonts w:ascii="Arial" w:hAnsi="Arial" w:cs="Arial"/>
          <w:sz w:val="18"/>
          <w:szCs w:val="18"/>
        </w:rPr>
        <w:tab/>
        <w:t>break;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 xml:space="preserve">                               }</w:t>
      </w:r>
      <w:r w:rsidRPr="0096516B">
        <w:rPr>
          <w:rFonts w:ascii="Arial" w:hAnsi="Arial" w:cs="Arial"/>
          <w:sz w:val="18"/>
          <w:szCs w:val="18"/>
        </w:rPr>
        <w:tab/>
      </w:r>
    </w:p>
    <w:p w:rsidR="008F01CF" w:rsidRPr="0096516B" w:rsidRDefault="0096516B" w:rsidP="004B294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Bell MT" w:hAnsi="Bell MT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4A0520" wp14:editId="61B39B07">
                <wp:simplePos x="0" y="0"/>
                <wp:positionH relativeFrom="page">
                  <wp:posOffset>5190771</wp:posOffset>
                </wp:positionH>
                <wp:positionV relativeFrom="paragraph">
                  <wp:posOffset>9953</wp:posOffset>
                </wp:positionV>
                <wp:extent cx="2321560" cy="1104900"/>
                <wp:effectExtent l="0" t="0" r="2159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01CF" w:rsidRDefault="008F01CF" w:rsidP="008F01CF">
                            <w:pPr>
                              <w:jc w:val="center"/>
                            </w:pPr>
                            <w:r>
                              <w:t xml:space="preserve">OUTPUT: </w:t>
                            </w:r>
                          </w:p>
                          <w:p w:rsidR="008F01CF" w:rsidRDefault="008F01CF" w:rsidP="008F01CF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Enter any Number:7</w:t>
                            </w:r>
                          </w:p>
                          <w:p w:rsidR="008F01CF" w:rsidRPr="00D3749B" w:rsidRDefault="008F01CF" w:rsidP="008F01CF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Prime</w:t>
                            </w:r>
                          </w:p>
                          <w:p w:rsidR="008F01CF" w:rsidRPr="00DB3C59" w:rsidRDefault="008F01CF" w:rsidP="008F01CF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0520" id="Rectangle 6" o:spid="_x0000_s1030" style="position:absolute;margin-left:408.7pt;margin-top:.8pt;width:182.8pt;height:8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" fillcolor="window" strokecolor="#f79646" strokeweight="2pt">
                <v:textbox>
                  <w:txbxContent>
                    <w:p w:rsidR="008F01CF" w:rsidRDefault="008F01CF" w:rsidP="008F01CF">
                      <w:pPr>
                        <w:jc w:val="center"/>
                      </w:pPr>
                      <w:r>
                        <w:t xml:space="preserve">OUTPUT: </w:t>
                      </w:r>
                    </w:p>
                    <w:p w:rsidR="008F01CF" w:rsidRDefault="008F01CF" w:rsidP="008F01CF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>
                        <w:rPr>
                          <w:rFonts w:ascii="Bell MT" w:hAnsi="Bell MT"/>
                          <w:sz w:val="16"/>
                          <w:szCs w:val="16"/>
                        </w:rPr>
                        <w:t>Enter any Number:7</w:t>
                      </w:r>
                    </w:p>
                    <w:p w:rsidR="008F01CF" w:rsidRPr="00D3749B" w:rsidRDefault="008F01CF" w:rsidP="008F01CF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>
                        <w:rPr>
                          <w:rFonts w:ascii="Bell MT" w:hAnsi="Bell MT"/>
                          <w:sz w:val="16"/>
                          <w:szCs w:val="16"/>
                        </w:rPr>
                        <w:t>Prime</w:t>
                      </w:r>
                    </w:p>
                    <w:p w:rsidR="008F01CF" w:rsidRPr="00DB3C59" w:rsidRDefault="008F01CF" w:rsidP="008F01CF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8F01CF" w:rsidRPr="0096516B">
        <w:rPr>
          <w:rFonts w:ascii="Arial" w:hAnsi="Arial" w:cs="Arial"/>
          <w:sz w:val="18"/>
          <w:szCs w:val="18"/>
        </w:rPr>
        <w:tab/>
        <w:t>}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  <w:t>if(i==n) {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</w:r>
      <w:r w:rsidRPr="0096516B">
        <w:rPr>
          <w:rFonts w:ascii="Arial" w:hAnsi="Arial" w:cs="Arial"/>
          <w:sz w:val="18"/>
          <w:szCs w:val="18"/>
        </w:rPr>
        <w:tab/>
        <w:t>cout&lt;&lt;"Prime"&lt;&lt;endl;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  <w:t>}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}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int main()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{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prime();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return 0;</w:t>
      </w:r>
    </w:p>
    <w:p w:rsidR="008F01CF" w:rsidRPr="0096516B" w:rsidRDefault="008F01CF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}</w:t>
      </w:r>
    </w:p>
    <w:p w:rsidR="008F01CF" w:rsidRDefault="008F01CF" w:rsidP="004B2943">
      <w:pPr>
        <w:pStyle w:val="NoSpacing"/>
        <w:rPr>
          <w:rFonts w:ascii="Bell MT" w:hAnsi="Bell MT"/>
        </w:rPr>
      </w:pPr>
      <w:r>
        <w:rPr>
          <w:rFonts w:ascii="Bell MT" w:hAnsi="Bell MT"/>
        </w:rPr>
        <w:t>+++++++++++++++++++++++++++++++++++++++++++++</w:t>
      </w:r>
      <w:r w:rsidR="004B2943">
        <w:rPr>
          <w:rFonts w:ascii="Bell MT" w:hAnsi="Bell MT"/>
        </w:rPr>
        <w:t>++++++++++++++++++</w:t>
      </w:r>
    </w:p>
    <w:p w:rsidR="004B2943" w:rsidRPr="0096516B" w:rsidRDefault="004B2943" w:rsidP="004B2943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Bell MT" w:hAnsi="Bell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04C4F01" wp14:editId="3A7FC629">
                <wp:simplePos x="0" y="0"/>
                <wp:positionH relativeFrom="page">
                  <wp:posOffset>5932450</wp:posOffset>
                </wp:positionH>
                <wp:positionV relativeFrom="paragraph">
                  <wp:posOffset>80010</wp:posOffset>
                </wp:positionV>
                <wp:extent cx="1672590" cy="3606165"/>
                <wp:effectExtent l="0" t="0" r="22860" b="1333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6061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22E41" w:rsidRDefault="00922E41" w:rsidP="00922E41">
                            <w:pPr>
                              <w:jc w:val="center"/>
                            </w:pPr>
                            <w:r>
                              <w:t xml:space="preserve">OUTPUT: </w:t>
                            </w:r>
                          </w:p>
                          <w:p w:rsid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Enter  Number(make table) : 10</w:t>
                            </w:r>
                          </w:p>
                          <w:p w:rsid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Table of 10 is :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10x0=0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10x1=10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10x2=20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10x3=30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10x4=40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10x5=50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10x6=60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10x7=70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10x8=80</w:t>
                            </w:r>
                          </w:p>
                          <w:p w:rsidR="00922E41" w:rsidRPr="00922E41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10x9=90</w:t>
                            </w:r>
                          </w:p>
                          <w:p w:rsidR="00922E41" w:rsidRPr="00D3749B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  <w:r w:rsidRPr="00922E41"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  <w:t>10x10=100</w:t>
                            </w:r>
                          </w:p>
                          <w:p w:rsidR="00922E41" w:rsidRPr="00DB3C59" w:rsidRDefault="00922E41" w:rsidP="00922E41">
                            <w:pPr>
                              <w:jc w:val="center"/>
                              <w:rPr>
                                <w:rFonts w:ascii="Bell MT" w:hAnsi="Bell M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C4F01" id="Rectangle 7" o:spid="_x0000_s1031" style="position:absolute;margin-left:467.1pt;margin-top:6.3pt;width:131.7pt;height:283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" fillcolor="window" strokecolor="#f79646" strokeweight="2pt">
                <v:textbox>
                  <w:txbxContent>
                    <w:p w:rsidR="00922E41" w:rsidRDefault="00922E41" w:rsidP="00922E41">
                      <w:pPr>
                        <w:jc w:val="center"/>
                      </w:pPr>
                      <w:r>
                        <w:t xml:space="preserve">OUTPUT: </w:t>
                      </w:r>
                    </w:p>
                    <w:p w:rsid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ell MT" w:hAnsi="Bell MT"/>
                          <w:sz w:val="16"/>
                          <w:szCs w:val="16"/>
                        </w:rPr>
                        <w:t>Enter  Number</w:t>
                      </w:r>
                      <w:proofErr w:type="gramEnd"/>
                      <w:r>
                        <w:rPr>
                          <w:rFonts w:ascii="Bell MT" w:hAnsi="Bell MT"/>
                          <w:sz w:val="16"/>
                          <w:szCs w:val="16"/>
                        </w:rPr>
                        <w:t>(make table) : 10</w:t>
                      </w:r>
                    </w:p>
                    <w:p w:rsid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>
                        <w:rPr>
                          <w:rFonts w:ascii="Bell MT" w:hAnsi="Bell MT"/>
                          <w:sz w:val="16"/>
                          <w:szCs w:val="16"/>
                        </w:rPr>
                        <w:t xml:space="preserve">Table of 10 </w:t>
                      </w:r>
                      <w:proofErr w:type="gramStart"/>
                      <w:r>
                        <w:rPr>
                          <w:rFonts w:ascii="Bell MT" w:hAnsi="Bell MT"/>
                          <w:sz w:val="16"/>
                          <w:szCs w:val="16"/>
                        </w:rPr>
                        <w:t>is :</w:t>
                      </w:r>
                      <w:proofErr w:type="gramEnd"/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10x0=0</w:t>
                      </w:r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10x1=10</w:t>
                      </w:r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10x2=20</w:t>
                      </w:r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10x3=30</w:t>
                      </w:r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10x4=40</w:t>
                      </w:r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10x5=50</w:t>
                      </w:r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10x6=60</w:t>
                      </w:r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10x7=70</w:t>
                      </w:r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10x8=80</w:t>
                      </w:r>
                    </w:p>
                    <w:p w:rsidR="00922E41" w:rsidRPr="00922E41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10x9=90</w:t>
                      </w:r>
                    </w:p>
                    <w:p w:rsidR="00922E41" w:rsidRPr="00D3749B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  <w:r w:rsidRPr="00922E41">
                        <w:rPr>
                          <w:rFonts w:ascii="Bell MT" w:hAnsi="Bell MT"/>
                          <w:sz w:val="16"/>
                          <w:szCs w:val="16"/>
                        </w:rPr>
                        <w:t>10x10=100</w:t>
                      </w:r>
                    </w:p>
                    <w:p w:rsidR="00922E41" w:rsidRPr="00DB3C59" w:rsidRDefault="00922E41" w:rsidP="00922E41">
                      <w:pPr>
                        <w:jc w:val="center"/>
                        <w:rPr>
                          <w:rFonts w:ascii="Bell MT" w:hAnsi="Bell MT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0936DB" w:rsidRPr="0096516B">
        <w:rPr>
          <w:rFonts w:ascii="Arial" w:hAnsi="Arial" w:cs="Arial"/>
          <w:b/>
          <w:sz w:val="18"/>
          <w:szCs w:val="18"/>
          <w:u w:val="single"/>
        </w:rPr>
        <w:t>Qs.(9</w:t>
      </w:r>
      <w:r w:rsidR="00AD1002" w:rsidRPr="0096516B">
        <w:rPr>
          <w:rFonts w:ascii="Arial" w:hAnsi="Arial" w:cs="Arial"/>
          <w:b/>
          <w:sz w:val="18"/>
          <w:szCs w:val="18"/>
          <w:u w:val="single"/>
        </w:rPr>
        <w:t>):- Write a C++ program to get an integer number from keyboard in main program and pass it as an argument to a function where it calculate and display the table.</w:t>
      </w:r>
    </w:p>
    <w:p w:rsidR="004B2943" w:rsidRPr="0096516B" w:rsidRDefault="004B2943" w:rsidP="004B2943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r w:rsidRPr="0096516B">
        <w:rPr>
          <w:rFonts w:ascii="Arial" w:hAnsi="Arial" w:cs="Arial"/>
          <w:b/>
          <w:sz w:val="18"/>
          <w:szCs w:val="18"/>
          <w:u w:val="single"/>
        </w:rPr>
        <w:t>Ans:-</w:t>
      </w:r>
    </w:p>
    <w:p w:rsidR="00AD1002" w:rsidRPr="0096516B" w:rsidRDefault="00AD1002" w:rsidP="004B2943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r w:rsidRPr="0096516B">
        <w:rPr>
          <w:rFonts w:ascii="Arial" w:hAnsi="Arial" w:cs="Arial"/>
          <w:sz w:val="18"/>
          <w:szCs w:val="18"/>
        </w:rPr>
        <w:t>#include&lt;iostream&gt;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using namespace std;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void table(int);                    //prototype;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int main() {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int n;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cout&lt;&lt;"Enter Number (make table) : ";</w:t>
      </w:r>
    </w:p>
    <w:p w:rsidR="00AD1002" w:rsidRPr="0096516B" w:rsidRDefault="00922E41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cin&gt;&gt;n;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cout&lt;&lt;"\nTable of "&lt;&lt;n</w:t>
      </w:r>
      <w:r w:rsidR="00922E41" w:rsidRPr="0096516B">
        <w:rPr>
          <w:rFonts w:ascii="Arial" w:hAnsi="Arial" w:cs="Arial"/>
          <w:sz w:val="18"/>
          <w:szCs w:val="18"/>
        </w:rPr>
        <w:t xml:space="preserve">&lt;&lt;”is:” </w:t>
      </w:r>
      <w:r w:rsidRPr="0096516B">
        <w:rPr>
          <w:rFonts w:ascii="Arial" w:hAnsi="Arial" w:cs="Arial"/>
          <w:sz w:val="18"/>
          <w:szCs w:val="18"/>
        </w:rPr>
        <w:t>&lt;&lt;endl;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table(n);                        // where n is actual parameter;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  <w:t>return 0;</w:t>
      </w:r>
    </w:p>
    <w:p w:rsidR="00AD1002" w:rsidRPr="0096516B" w:rsidRDefault="00922E41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}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>void table(int x) {              // int x is formal parameter;</w:t>
      </w:r>
    </w:p>
    <w:p w:rsidR="00AD1002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  <w:t>for(int c=0; c&lt;=10; c++) {</w:t>
      </w:r>
    </w:p>
    <w:p w:rsidR="00922E41" w:rsidRPr="0096516B" w:rsidRDefault="00AD1002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ab/>
      </w:r>
      <w:r w:rsidRPr="0096516B">
        <w:rPr>
          <w:rFonts w:ascii="Arial" w:hAnsi="Arial" w:cs="Arial"/>
          <w:sz w:val="18"/>
          <w:szCs w:val="18"/>
        </w:rPr>
        <w:tab/>
        <w:t>cout&lt;&lt;x&lt;&lt;"x"&lt;&lt;c&lt;&lt;"="&lt;&lt;x*c&lt;&lt;endl;        //e.g : 2 x 0 = 0;</w:t>
      </w:r>
    </w:p>
    <w:p w:rsidR="00922E41" w:rsidRPr="0096516B" w:rsidRDefault="00922E41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 xml:space="preserve">                             }</w:t>
      </w:r>
    </w:p>
    <w:p w:rsidR="00AD1002" w:rsidRPr="0096516B" w:rsidRDefault="00922E41" w:rsidP="004B2943">
      <w:pPr>
        <w:pStyle w:val="NoSpacing"/>
        <w:rPr>
          <w:rFonts w:ascii="Arial" w:hAnsi="Arial" w:cs="Arial"/>
          <w:sz w:val="18"/>
          <w:szCs w:val="18"/>
        </w:rPr>
      </w:pPr>
      <w:r w:rsidRPr="0096516B">
        <w:rPr>
          <w:rFonts w:ascii="Arial" w:hAnsi="Arial" w:cs="Arial"/>
          <w:sz w:val="18"/>
          <w:szCs w:val="18"/>
        </w:rPr>
        <w:t xml:space="preserve">               </w:t>
      </w:r>
      <w:r w:rsidR="00AD1002" w:rsidRPr="0096516B">
        <w:rPr>
          <w:rFonts w:ascii="Arial" w:hAnsi="Arial" w:cs="Arial"/>
          <w:sz w:val="18"/>
          <w:szCs w:val="18"/>
        </w:rPr>
        <w:t>}</w:t>
      </w:r>
    </w:p>
    <w:p w:rsidR="00922E41" w:rsidRDefault="00925313" w:rsidP="004B2943">
      <w:pPr>
        <w:pStyle w:val="NoSpacing"/>
        <w:rPr>
          <w:rFonts w:ascii="Arial" w:hAnsi="Arial" w:cs="Arial"/>
          <w:b/>
        </w:rPr>
      </w:pPr>
      <w:r w:rsidRPr="004B2943">
        <w:rPr>
          <w:rFonts w:ascii="Arial" w:hAnsi="Arial" w:cs="Arial"/>
          <w:b/>
        </w:rPr>
        <w:t>+++++++</w:t>
      </w:r>
      <w:r w:rsidR="000936DB" w:rsidRPr="004B2943">
        <w:rPr>
          <w:rFonts w:ascii="Arial" w:hAnsi="Arial" w:cs="Arial"/>
          <w:b/>
        </w:rPr>
        <w:t>+++++++++++++++++++++++++++++++</w:t>
      </w:r>
      <w:r w:rsidRPr="004B2943">
        <w:rPr>
          <w:rFonts w:ascii="Arial" w:hAnsi="Arial" w:cs="Arial"/>
          <w:b/>
        </w:rPr>
        <w:t>++++</w:t>
      </w:r>
      <w:r w:rsidR="000936DB" w:rsidRPr="004B2943">
        <w:rPr>
          <w:rFonts w:ascii="Arial" w:hAnsi="Arial" w:cs="Arial"/>
          <w:b/>
        </w:rPr>
        <w:t>+++++++++++++++++++++</w:t>
      </w:r>
      <w:r w:rsidR="004B2943">
        <w:rPr>
          <w:rFonts w:ascii="Arial" w:hAnsi="Arial" w:cs="Arial"/>
          <w:b/>
        </w:rPr>
        <w:t>+++++++++</w:t>
      </w:r>
    </w:p>
    <w:p w:rsidR="001A0D91" w:rsidRPr="004B2943" w:rsidRDefault="001A0D91" w:rsidP="004B2943">
      <w:pPr>
        <w:pStyle w:val="NoSpacing"/>
        <w:rPr>
          <w:rFonts w:ascii="Arial" w:hAnsi="Arial" w:cs="Arial"/>
          <w:b/>
        </w:rPr>
      </w:pPr>
      <w:r w:rsidRPr="008524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B6B18" wp14:editId="07F86A5D">
                <wp:simplePos x="0" y="0"/>
                <wp:positionH relativeFrom="margin">
                  <wp:posOffset>2317897</wp:posOffset>
                </wp:positionH>
                <wp:positionV relativeFrom="paragraph">
                  <wp:posOffset>127591</wp:posOffset>
                </wp:positionV>
                <wp:extent cx="2062717" cy="562743"/>
                <wp:effectExtent l="0" t="0" r="139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562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91" w:rsidRPr="00D92A04" w:rsidRDefault="001A0D91" w:rsidP="001A0D91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92A04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END OF CHPTER NO :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6B18" id="Rectangle 3" o:spid="_x0000_s1032" style="position:absolute;margin-left:182.5pt;margin-top:10.05pt;width:162.4pt;height:44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+5bAIAACQ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" fillcolor="white [3201]" strokecolor="#f79646 [3209]" strokeweight="2pt">
                <v:textbox>
                  <w:txbxContent>
                    <w:p w:rsidR="001A0D91" w:rsidRPr="00D92A04" w:rsidRDefault="001A0D91" w:rsidP="001A0D91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92A04"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END OF CHPTER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NO :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A0D91" w:rsidRPr="004B29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763" w:rsidRDefault="00AE0763" w:rsidP="00CB0F50">
      <w:pPr>
        <w:spacing w:after="0" w:line="240" w:lineRule="auto"/>
      </w:pPr>
      <w:r>
        <w:separator/>
      </w:r>
    </w:p>
  </w:endnote>
  <w:endnote w:type="continuationSeparator" w:id="0">
    <w:p w:rsidR="00AE0763" w:rsidRDefault="00AE0763" w:rsidP="00CB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F50" w:rsidRDefault="00CB0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F50" w:rsidRDefault="00CB0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F50" w:rsidRDefault="00CB0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763" w:rsidRDefault="00AE0763" w:rsidP="00CB0F50">
      <w:pPr>
        <w:spacing w:after="0" w:line="240" w:lineRule="auto"/>
      </w:pPr>
      <w:r>
        <w:separator/>
      </w:r>
    </w:p>
  </w:footnote>
  <w:footnote w:type="continuationSeparator" w:id="0">
    <w:p w:rsidR="00AE0763" w:rsidRDefault="00AE0763" w:rsidP="00CB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F50" w:rsidRDefault="00CB0F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7C9" w:rsidRDefault="00AE17C9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alias w:val="Title"/>
        <w:tag w:val=""/>
        <w:id w:val="-932208079"/>
        <w:placeholder>
          <w:docPart w:val="CEF9C3828B224FCFB4B136ED343691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  <w:lang w:val="en-PK"/>
          </w:rPr>
          <w:t>UNIT : 6 FUNCTION                                                                                              ICS (2nd Year)</w:t>
        </w:r>
      </w:sdtContent>
    </w:sdt>
  </w:p>
  <w:p w:rsidR="00CB0F50" w:rsidRDefault="00CB0F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F50" w:rsidRDefault="00CB0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4A"/>
    <w:rsid w:val="0003142B"/>
    <w:rsid w:val="0008562E"/>
    <w:rsid w:val="000936DB"/>
    <w:rsid w:val="000F685A"/>
    <w:rsid w:val="001526D2"/>
    <w:rsid w:val="0015329F"/>
    <w:rsid w:val="001A0D91"/>
    <w:rsid w:val="002075B0"/>
    <w:rsid w:val="002417E3"/>
    <w:rsid w:val="0034748E"/>
    <w:rsid w:val="003724F5"/>
    <w:rsid w:val="003906CB"/>
    <w:rsid w:val="003D0194"/>
    <w:rsid w:val="004B2943"/>
    <w:rsid w:val="00573F41"/>
    <w:rsid w:val="007007B0"/>
    <w:rsid w:val="00765E40"/>
    <w:rsid w:val="008C3F4A"/>
    <w:rsid w:val="008F01CF"/>
    <w:rsid w:val="00922E41"/>
    <w:rsid w:val="00925313"/>
    <w:rsid w:val="0096516B"/>
    <w:rsid w:val="00AD1002"/>
    <w:rsid w:val="00AE0763"/>
    <w:rsid w:val="00AE17C9"/>
    <w:rsid w:val="00B3132C"/>
    <w:rsid w:val="00B851D8"/>
    <w:rsid w:val="00BA51E2"/>
    <w:rsid w:val="00CB0F50"/>
    <w:rsid w:val="00D029F8"/>
    <w:rsid w:val="00D3749B"/>
    <w:rsid w:val="00D80EC1"/>
    <w:rsid w:val="00DB3C59"/>
    <w:rsid w:val="00E72AAD"/>
    <w:rsid w:val="00E9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A3710"/>
  <w15:docId w15:val="{EAB8167F-0F20-402C-99E8-3377D687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B294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F50"/>
  </w:style>
  <w:style w:type="paragraph" w:styleId="Footer">
    <w:name w:val="footer"/>
    <w:basedOn w:val="Normal"/>
    <w:link w:val="FooterChar"/>
    <w:uiPriority w:val="99"/>
    <w:unhideWhenUsed/>
    <w:rsid w:val="00CB0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F9C3828B224FCFB4B136ED3436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F828-E593-4841-8311-5197C67CA4BF}"/>
      </w:docPartPr>
      <w:docPartBody>
        <w:p w:rsidR="00000000" w:rsidRDefault="00D120A7" w:rsidP="00D120A7">
          <w:pPr>
            <w:pStyle w:val="CEF9C3828B224FCFB4B136ED34369189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A7"/>
    <w:rsid w:val="00B13EDD"/>
    <w:rsid w:val="00D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F9C3828B224FCFB4B136ED34369189">
    <w:name w:val="CEF9C3828B224FCFB4B136ED34369189"/>
    <w:rsid w:val="00D12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2F4A9-2DAF-4CC1-86F4-A2BD4313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120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: 6 FUNCTION                                                                                              ICS (2nd Year)</dc:title>
  <dc:subject/>
  <dc:creator>Deyan Ahmad</dc:creator>
  <cp:keywords/>
  <dc:description/>
  <cp:lastModifiedBy>Deyan Ahmad</cp:lastModifiedBy>
  <cp:revision>24</cp:revision>
  <dcterms:created xsi:type="dcterms:W3CDTF">2023-01-11T01:15:00Z</dcterms:created>
  <dcterms:modified xsi:type="dcterms:W3CDTF">2023-01-25T05:42:00Z</dcterms:modified>
</cp:coreProperties>
</file>